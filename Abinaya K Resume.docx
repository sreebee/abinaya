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857E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142"/>
        <w:gridCol w:w="2126"/>
        <w:gridCol w:w="142"/>
        <w:gridCol w:w="317"/>
        <w:gridCol w:w="142"/>
        <w:gridCol w:w="1242"/>
        <w:gridCol w:w="284"/>
        <w:gridCol w:w="2959"/>
        <w:gridCol w:w="601"/>
      </w:tblGrid>
      <w:tr w:rsidR="00AD0DDD" w14:paraId="4BEA2FB3" w14:textId="77777777" w:rsidTr="00FF4187">
        <w:trPr>
          <w:trHeight w:val="1810"/>
        </w:trPr>
        <w:tc>
          <w:tcPr>
            <w:tcW w:w="10790" w:type="dxa"/>
            <w:gridSpan w:val="14"/>
            <w:tcBorders>
              <w:bottom w:val="single" w:sz="24" w:space="0" w:color="2C3B57" w:themeColor="text2"/>
            </w:tcBorders>
          </w:tcPr>
          <w:p w14:paraId="52971F6B" w14:textId="02FD5518" w:rsidR="00AD0DDD" w:rsidRPr="005E3C14" w:rsidRDefault="00FF4187" w:rsidP="00DF1CB4">
            <w:pPr>
              <w:pStyle w:val="Heading1"/>
              <w:rPr>
                <w:rFonts w:asciiTheme="minorHAnsi" w:hAnsiTheme="minorHAnsi" w:cstheme="minorHAnsi"/>
                <w:sz w:val="48"/>
                <w:szCs w:val="48"/>
              </w:rPr>
            </w:pPr>
            <w:r w:rsidRPr="005E3C14">
              <w:rPr>
                <w:rFonts w:asciiTheme="minorHAnsi" w:hAnsiTheme="minorHAnsi" w:cstheme="minorHAnsi"/>
                <w:sz w:val="48"/>
                <w:szCs w:val="48"/>
              </w:rPr>
              <w:t>Abinaya K</w:t>
            </w:r>
          </w:p>
          <w:p w14:paraId="0A9D3440" w14:textId="63A0B120" w:rsidR="00AD0DDD" w:rsidRPr="00AA67C4" w:rsidRDefault="00FF4187" w:rsidP="00DF1CB4">
            <w:pPr>
              <w:pStyle w:val="Heading2"/>
              <w:rPr>
                <w:sz w:val="36"/>
                <w:szCs w:val="36"/>
              </w:rPr>
            </w:pPr>
            <w:r w:rsidRPr="00AA67C4">
              <w:rPr>
                <w:sz w:val="36"/>
                <w:szCs w:val="36"/>
              </w:rPr>
              <w:t>Software Test Engineer</w:t>
            </w:r>
          </w:p>
        </w:tc>
      </w:tr>
      <w:tr w:rsidR="00AD0DDD" w14:paraId="6D8BEF7D" w14:textId="77777777" w:rsidTr="00FF4187">
        <w:trPr>
          <w:trHeight w:val="149"/>
        </w:trPr>
        <w:tc>
          <w:tcPr>
            <w:tcW w:w="10790" w:type="dxa"/>
            <w:gridSpan w:val="14"/>
            <w:tcBorders>
              <w:top w:val="single" w:sz="24" w:space="0" w:color="2C3B57" w:themeColor="text2"/>
            </w:tcBorders>
            <w:vAlign w:val="center"/>
          </w:tcPr>
          <w:p w14:paraId="7234C58F" w14:textId="77777777" w:rsidR="00AD0DDD" w:rsidRDefault="00AD0DDD" w:rsidP="00DF1CB4"/>
        </w:tc>
      </w:tr>
      <w:tr w:rsidR="00FF4187" w14:paraId="2ED9EE92" w14:textId="77777777" w:rsidTr="00FF4187">
        <w:trPr>
          <w:gridAfter w:val="1"/>
          <w:wAfter w:w="601" w:type="dxa"/>
          <w:trHeight w:val="314"/>
        </w:trPr>
        <w:tc>
          <w:tcPr>
            <w:tcW w:w="142" w:type="dxa"/>
            <w:vAlign w:val="center"/>
          </w:tcPr>
          <w:p w14:paraId="2C6F8805" w14:textId="77777777" w:rsidR="00FF4187" w:rsidRPr="00D06709" w:rsidRDefault="00FF4187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4DC1FA29" w14:textId="77777777" w:rsidR="00FF4187" w:rsidRPr="00DF1CB4" w:rsidRDefault="00FF4187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5A6E8A3" w14:textId="77777777" w:rsidR="00FF4187" w:rsidRPr="00D06709" w:rsidRDefault="00FF4187" w:rsidP="00DF1CB4"/>
        </w:tc>
        <w:tc>
          <w:tcPr>
            <w:tcW w:w="2130" w:type="dxa"/>
            <w:vAlign w:val="center"/>
          </w:tcPr>
          <w:p w14:paraId="0F3784B8" w14:textId="74362031" w:rsidR="00FF4187" w:rsidRPr="00FA4DB0" w:rsidRDefault="00FF4187" w:rsidP="00DF1CB4">
            <w:r>
              <w:t>+</w:t>
            </w:r>
            <w:r w:rsidRPr="00FF4187">
              <w:rPr>
                <w:sz w:val="18"/>
                <w:szCs w:val="18"/>
              </w:rPr>
              <w:t>919384925142</w:t>
            </w:r>
          </w:p>
        </w:tc>
        <w:tc>
          <w:tcPr>
            <w:tcW w:w="138" w:type="dxa"/>
            <w:vAlign w:val="center"/>
          </w:tcPr>
          <w:p w14:paraId="5FEB2F9A" w14:textId="77777777" w:rsidR="00FF4187" w:rsidRDefault="00FF4187" w:rsidP="00DF1CB4"/>
        </w:tc>
        <w:tc>
          <w:tcPr>
            <w:tcW w:w="142" w:type="dxa"/>
            <w:vAlign w:val="center"/>
          </w:tcPr>
          <w:p w14:paraId="536CBAE4" w14:textId="77777777" w:rsidR="00FF4187" w:rsidRDefault="00FF4187" w:rsidP="00DF1CB4"/>
        </w:tc>
        <w:tc>
          <w:tcPr>
            <w:tcW w:w="2126" w:type="dxa"/>
            <w:vAlign w:val="center"/>
          </w:tcPr>
          <w:p w14:paraId="0D4AA236" w14:textId="50386308" w:rsidR="00FF4187" w:rsidRPr="00FF4187" w:rsidRDefault="00FF4187" w:rsidP="00DF1CB4">
            <w:pPr>
              <w:rPr>
                <w:szCs w:val="20"/>
              </w:rPr>
            </w:pPr>
          </w:p>
        </w:tc>
        <w:tc>
          <w:tcPr>
            <w:tcW w:w="142" w:type="dxa"/>
            <w:vAlign w:val="center"/>
          </w:tcPr>
          <w:p w14:paraId="033D9BE1" w14:textId="77777777" w:rsidR="00FF4187" w:rsidRDefault="00FF4187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D91CB4C" w14:textId="02AA228F" w:rsidR="00FF4187" w:rsidRPr="00DF1CB4" w:rsidRDefault="00FF4187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M</w:t>
            </w:r>
          </w:p>
        </w:tc>
        <w:tc>
          <w:tcPr>
            <w:tcW w:w="142" w:type="dxa"/>
            <w:vAlign w:val="center"/>
          </w:tcPr>
          <w:p w14:paraId="0D31042C" w14:textId="77777777" w:rsidR="00FF4187" w:rsidRDefault="00FF4187" w:rsidP="00DF1CB4"/>
        </w:tc>
        <w:tc>
          <w:tcPr>
            <w:tcW w:w="4485" w:type="dxa"/>
            <w:gridSpan w:val="3"/>
            <w:vAlign w:val="center"/>
          </w:tcPr>
          <w:p w14:paraId="70EC287B" w14:textId="67E724BA" w:rsidR="00FF4187" w:rsidRPr="00FA4DB0" w:rsidRDefault="005E3C14" w:rsidP="00DF1CB4">
            <w:r>
              <w:t>a</w:t>
            </w:r>
            <w:r w:rsidR="00FF4187">
              <w:t>binayaksri07@gmail.com</w:t>
            </w:r>
          </w:p>
        </w:tc>
      </w:tr>
      <w:tr w:rsidR="00AD0DDD" w14:paraId="5C12123D" w14:textId="77777777" w:rsidTr="00FF4187">
        <w:trPr>
          <w:trHeight w:val="161"/>
        </w:trPr>
        <w:tc>
          <w:tcPr>
            <w:tcW w:w="10790" w:type="dxa"/>
            <w:gridSpan w:val="14"/>
            <w:tcBorders>
              <w:bottom w:val="single" w:sz="24" w:space="0" w:color="CADEE5" w:themeColor="background2"/>
            </w:tcBorders>
            <w:vAlign w:val="center"/>
          </w:tcPr>
          <w:p w14:paraId="79A2227D" w14:textId="77777777" w:rsidR="00AD0DDD" w:rsidRDefault="00AD0DDD" w:rsidP="00DF1CB4"/>
        </w:tc>
      </w:tr>
      <w:tr w:rsidR="00560EA0" w14:paraId="283CE3AD" w14:textId="77777777" w:rsidTr="00FF4187">
        <w:trPr>
          <w:trHeight w:val="174"/>
        </w:trPr>
        <w:tc>
          <w:tcPr>
            <w:tcW w:w="6946" w:type="dxa"/>
            <w:gridSpan w:val="11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C529FAD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538B6BB41A014B519B32D1BDA1AC25F0"/>
                </w:placeholder>
                <w:temporary/>
                <w:showingPlcHdr/>
                <w15:appearance w15:val="hidden"/>
              </w:sdtPr>
              <w:sdtContent>
                <w:r w:rsidR="00FA4DB0" w:rsidRPr="00CA560F">
                  <w:rPr>
                    <w:rFonts w:asciiTheme="minorHAnsi" w:eastAsiaTheme="minorHAnsi" w:hAnsiTheme="minorHAnsi" w:cstheme="minorHAnsi"/>
                    <w:caps w:val="0"/>
                    <w:sz w:val="32"/>
                    <w:szCs w:val="32"/>
                  </w:rPr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8C490CE" w14:textId="77777777" w:rsidR="00560EA0" w:rsidRDefault="00560EA0" w:rsidP="00DF1CB4"/>
        </w:tc>
        <w:tc>
          <w:tcPr>
            <w:tcW w:w="3560" w:type="dxa"/>
            <w:gridSpan w:val="2"/>
            <w:tcBorders>
              <w:top w:val="single" w:sz="24" w:space="0" w:color="CADEE5" w:themeColor="background2"/>
            </w:tcBorders>
            <w:vAlign w:val="bottom"/>
          </w:tcPr>
          <w:p w14:paraId="37F40A53" w14:textId="77777777" w:rsidR="00560EA0" w:rsidRDefault="00560EA0" w:rsidP="00DF1CB4"/>
        </w:tc>
      </w:tr>
      <w:tr w:rsidR="00560EA0" w14:paraId="6C06C91B" w14:textId="77777777" w:rsidTr="00FF4187">
        <w:trPr>
          <w:trHeight w:val="426"/>
        </w:trPr>
        <w:tc>
          <w:tcPr>
            <w:tcW w:w="6946" w:type="dxa"/>
            <w:gridSpan w:val="11"/>
            <w:vMerge/>
            <w:tcBorders>
              <w:bottom w:val="single" w:sz="8" w:space="0" w:color="2C3B57" w:themeColor="text2"/>
            </w:tcBorders>
            <w:vAlign w:val="bottom"/>
          </w:tcPr>
          <w:p w14:paraId="42F72F4D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FDE7371" w14:textId="77777777" w:rsidR="00560EA0" w:rsidRDefault="00560EA0" w:rsidP="00DF1CB4"/>
        </w:tc>
        <w:tc>
          <w:tcPr>
            <w:tcW w:w="3560" w:type="dxa"/>
            <w:gridSpan w:val="2"/>
            <w:shd w:val="clear" w:color="auto" w:fill="CADEE5" w:themeFill="background2"/>
            <w:vAlign w:val="bottom"/>
          </w:tcPr>
          <w:p w14:paraId="33FF810E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B391007504D24B8A935ECC5CBDA2A4BF"/>
                </w:placeholder>
                <w:temporary/>
                <w:showingPlcHdr/>
                <w15:appearance w15:val="hidden"/>
              </w:sdtPr>
              <w:sdtContent>
                <w:r w:rsidR="002D3AB8" w:rsidRPr="00CA560F">
                  <w:rPr>
                    <w:rFonts w:asciiTheme="minorHAnsi" w:hAnsiTheme="minorHAnsi" w:cstheme="minorHAnsi"/>
                  </w:rPr>
                  <w:t>Education</w:t>
                </w:r>
              </w:sdtContent>
            </w:sdt>
          </w:p>
        </w:tc>
      </w:tr>
      <w:tr w:rsidR="00AD6FA4" w14:paraId="64EACC97" w14:textId="77777777" w:rsidTr="00FF4187">
        <w:trPr>
          <w:trHeight w:val="1684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14:paraId="3A287BE6" w14:textId="77777777" w:rsidR="00AD6FA4" w:rsidRDefault="00AD6FA4" w:rsidP="00DF1CB4">
            <w:pPr>
              <w:pStyle w:val="Text"/>
            </w:pPr>
          </w:p>
          <w:p w14:paraId="10B47DAB" w14:textId="0FCCCA2F" w:rsidR="00FF4187" w:rsidRDefault="0051386C" w:rsidP="00FF4187">
            <w:pPr>
              <w:pStyle w:val="Text"/>
            </w:pPr>
            <w:r w:rsidRPr="0051386C">
              <w:t>A skilled IT professional with 4 years of experience, offering expertise in Manual and Selenium testing, web development, and Azure DevOps. Proficient in HTML, CSS, Core Java, and WordPress, dedicated to delivering high-quality results.</w:t>
            </w:r>
            <w:r w:rsidRPr="0051386C">
              <w:t xml:space="preserve"> </w:t>
            </w:r>
          </w:p>
          <w:p w14:paraId="0C416810" w14:textId="77777777" w:rsidR="0051386C" w:rsidRDefault="0051386C" w:rsidP="00FF4187">
            <w:pPr>
              <w:pStyle w:val="Text"/>
            </w:pPr>
          </w:p>
          <w:p w14:paraId="5B5DF489" w14:textId="7745B7F3" w:rsidR="00FF4187" w:rsidRDefault="00FF4187" w:rsidP="00FF4187">
            <w:pPr>
              <w:pStyle w:val="Text"/>
            </w:pPr>
            <w:r>
              <w:t>I'm dedicated to a rewarding career, contributing, and growing with the organization by shaping strategies.</w:t>
            </w:r>
          </w:p>
        </w:tc>
        <w:tc>
          <w:tcPr>
            <w:tcW w:w="284" w:type="dxa"/>
            <w:vMerge w:val="restart"/>
            <w:vAlign w:val="center"/>
          </w:tcPr>
          <w:p w14:paraId="3E7B22FB" w14:textId="77777777" w:rsidR="00AD6FA4" w:rsidRDefault="00AD6FA4" w:rsidP="00DF1CB4"/>
        </w:tc>
        <w:tc>
          <w:tcPr>
            <w:tcW w:w="3560" w:type="dxa"/>
            <w:gridSpan w:val="2"/>
            <w:vMerge w:val="restart"/>
            <w:shd w:val="clear" w:color="auto" w:fill="CADEE5" w:themeFill="background2"/>
          </w:tcPr>
          <w:p w14:paraId="14F9D0A7" w14:textId="52A916BC" w:rsidR="00AD6FA4" w:rsidRDefault="00FF4187" w:rsidP="00DF1CB4">
            <w:pPr>
              <w:pStyle w:val="Text"/>
            </w:pPr>
            <w:r w:rsidRPr="00FF4187">
              <w:t xml:space="preserve">V.S.B </w:t>
            </w:r>
            <w:r w:rsidRPr="00FF4187">
              <w:t>Engineering</w:t>
            </w:r>
            <w:r w:rsidRPr="00FF4187">
              <w:t xml:space="preserve"> College</w:t>
            </w:r>
          </w:p>
          <w:p w14:paraId="27650722" w14:textId="7DC514DF" w:rsidR="00AD6FA4" w:rsidRDefault="00FF4187" w:rsidP="00DF1CB4">
            <w:pPr>
              <w:pStyle w:val="Text"/>
            </w:pPr>
            <w:r>
              <w:t>Karur, Tamil Nadu</w:t>
            </w:r>
          </w:p>
          <w:p w14:paraId="69CF6FB4" w14:textId="77777777" w:rsidR="00AD6FA4" w:rsidRDefault="00AD6FA4" w:rsidP="00DF1CB4">
            <w:pPr>
              <w:pStyle w:val="Text"/>
            </w:pPr>
          </w:p>
          <w:p w14:paraId="55FD29C0" w14:textId="290E0970" w:rsidR="00AD6FA4" w:rsidRDefault="00FF4187" w:rsidP="00FF4187">
            <w:pPr>
              <w:pStyle w:val="Text"/>
              <w:ind w:left="0"/>
            </w:pPr>
            <w:r>
              <w:t xml:space="preserve">   </w:t>
            </w:r>
            <w:r w:rsidRPr="00FF4187">
              <w:t>BE Computer science</w:t>
            </w:r>
          </w:p>
          <w:p w14:paraId="6C379106" w14:textId="77777777" w:rsidR="00AD6FA4" w:rsidRDefault="00AD6FA4" w:rsidP="00DF1CB4">
            <w:pPr>
              <w:pStyle w:val="Text"/>
            </w:pPr>
          </w:p>
          <w:p w14:paraId="52C9CC35" w14:textId="52F52F8E" w:rsidR="00AD6FA4" w:rsidRPr="00CA560F" w:rsidRDefault="00FF4187" w:rsidP="00DF1CB4">
            <w:pPr>
              <w:pStyle w:val="Heading3"/>
              <w:rPr>
                <w:rFonts w:asciiTheme="minorHAnsi" w:hAnsiTheme="minorHAnsi" w:cstheme="minorHAnsi"/>
              </w:rPr>
            </w:pPr>
            <w:r w:rsidRPr="00CA560F">
              <w:rPr>
                <w:rFonts w:asciiTheme="minorHAnsi" w:hAnsiTheme="minorHAnsi" w:cstheme="minorHAnsi"/>
                <w:noProof/>
                <w:lang w:val="en-AU" w:eastAsia="en-AU"/>
              </w:rPr>
              <w:t>SKILLS</w:t>
            </w:r>
          </w:p>
          <w:p w14:paraId="0D730E5B" w14:textId="77777777" w:rsidR="00FF4187" w:rsidRDefault="00FF4187" w:rsidP="00FF4187">
            <w:pPr>
              <w:pStyle w:val="Text"/>
              <w:numPr>
                <w:ilvl w:val="0"/>
                <w:numId w:val="16"/>
              </w:numPr>
            </w:pPr>
            <w:r>
              <w:t>HTML</w:t>
            </w:r>
          </w:p>
          <w:p w14:paraId="23748634" w14:textId="77777777" w:rsidR="00FF4187" w:rsidRDefault="00FF4187" w:rsidP="00A773A4">
            <w:pPr>
              <w:pStyle w:val="Text"/>
              <w:numPr>
                <w:ilvl w:val="0"/>
                <w:numId w:val="16"/>
              </w:numPr>
            </w:pPr>
            <w:r>
              <w:t>CSS</w:t>
            </w:r>
          </w:p>
          <w:p w14:paraId="7DFF827A" w14:textId="77777777" w:rsidR="00FF4187" w:rsidRDefault="00FF4187" w:rsidP="00FF4187">
            <w:pPr>
              <w:pStyle w:val="Text"/>
              <w:numPr>
                <w:ilvl w:val="0"/>
                <w:numId w:val="16"/>
              </w:numPr>
            </w:pPr>
            <w:r>
              <w:t>Selenium</w:t>
            </w:r>
          </w:p>
          <w:p w14:paraId="6F4BB51B" w14:textId="3116D41C" w:rsidR="00FF4187" w:rsidRDefault="00FF4187" w:rsidP="00FF4187">
            <w:pPr>
              <w:pStyle w:val="Text"/>
              <w:numPr>
                <w:ilvl w:val="0"/>
                <w:numId w:val="16"/>
              </w:numPr>
            </w:pPr>
            <w:r>
              <w:t>Jira</w:t>
            </w:r>
          </w:p>
          <w:p w14:paraId="0718900E" w14:textId="3635134A" w:rsidR="00FF4187" w:rsidRDefault="00FF4187" w:rsidP="00FF4187">
            <w:pPr>
              <w:pStyle w:val="Text"/>
              <w:numPr>
                <w:ilvl w:val="0"/>
                <w:numId w:val="16"/>
              </w:numPr>
            </w:pPr>
            <w:r>
              <w:t>GIT</w:t>
            </w:r>
          </w:p>
          <w:p w14:paraId="1134E6CD" w14:textId="18F5B102" w:rsidR="00FF4187" w:rsidRDefault="00FF4187" w:rsidP="00FE6F1D">
            <w:pPr>
              <w:pStyle w:val="Text"/>
              <w:numPr>
                <w:ilvl w:val="0"/>
                <w:numId w:val="16"/>
              </w:numPr>
            </w:pPr>
            <w:r>
              <w:t>Java script</w:t>
            </w:r>
          </w:p>
          <w:p w14:paraId="7A473354" w14:textId="77777777" w:rsidR="00FF4187" w:rsidRDefault="00FF4187" w:rsidP="00267BB3">
            <w:pPr>
              <w:pStyle w:val="Text"/>
              <w:numPr>
                <w:ilvl w:val="0"/>
                <w:numId w:val="16"/>
              </w:numPr>
            </w:pPr>
            <w:r>
              <w:t>WordPress</w:t>
            </w:r>
          </w:p>
          <w:p w14:paraId="69D4BA4F" w14:textId="77777777" w:rsidR="00FF4187" w:rsidRDefault="00FF4187" w:rsidP="00BC7029">
            <w:pPr>
              <w:pStyle w:val="Text"/>
              <w:numPr>
                <w:ilvl w:val="0"/>
                <w:numId w:val="16"/>
              </w:numPr>
            </w:pPr>
            <w:r>
              <w:t>PHP</w:t>
            </w:r>
          </w:p>
          <w:p w14:paraId="66BA2CD8" w14:textId="27E8FA63" w:rsidR="00FF4187" w:rsidRDefault="00FF4187" w:rsidP="005E3C14">
            <w:pPr>
              <w:pStyle w:val="Text"/>
              <w:numPr>
                <w:ilvl w:val="0"/>
                <w:numId w:val="16"/>
              </w:numPr>
            </w:pPr>
            <w:r>
              <w:t>Core Java</w:t>
            </w:r>
          </w:p>
          <w:p w14:paraId="48E121A9" w14:textId="0F8FB7EF" w:rsidR="00FF4187" w:rsidRDefault="00FF4187" w:rsidP="00760C35">
            <w:pPr>
              <w:pStyle w:val="Text"/>
              <w:numPr>
                <w:ilvl w:val="0"/>
                <w:numId w:val="16"/>
              </w:numPr>
            </w:pPr>
            <w:r>
              <w:t>Digital Marketing</w:t>
            </w:r>
          </w:p>
          <w:p w14:paraId="2360BD59" w14:textId="1D40C13E" w:rsidR="00FF4187" w:rsidRDefault="00FF4187" w:rsidP="005E3C14">
            <w:pPr>
              <w:pStyle w:val="Text"/>
              <w:ind w:left="0"/>
            </w:pPr>
          </w:p>
          <w:p w14:paraId="7F375153" w14:textId="00DAF1CC" w:rsidR="00AD6FA4" w:rsidRPr="00CA560F" w:rsidRDefault="00FF4187" w:rsidP="00DF1CB4">
            <w:pPr>
              <w:pStyle w:val="Heading3"/>
              <w:rPr>
                <w:rFonts w:asciiTheme="minorHAnsi" w:hAnsiTheme="minorHAnsi" w:cstheme="minorHAnsi"/>
              </w:rPr>
            </w:pPr>
            <w:r w:rsidRPr="00CA560F">
              <w:rPr>
                <w:rFonts w:asciiTheme="minorHAnsi" w:hAnsiTheme="minorHAnsi" w:cstheme="minorHAnsi"/>
              </w:rPr>
              <w:t>LANGUAGE</w:t>
            </w:r>
          </w:p>
          <w:p w14:paraId="7954F79C" w14:textId="77777777" w:rsidR="00AD6FA4" w:rsidRDefault="00FF4187" w:rsidP="00FF4187">
            <w:pPr>
              <w:pStyle w:val="ListParagraph"/>
            </w:pPr>
            <w:r>
              <w:t>English</w:t>
            </w:r>
          </w:p>
          <w:p w14:paraId="775A7942" w14:textId="66945BF5" w:rsidR="00FF4187" w:rsidRPr="00AD0DDD" w:rsidRDefault="00FF4187" w:rsidP="00FF4187">
            <w:pPr>
              <w:pStyle w:val="ListParagraph"/>
            </w:pPr>
            <w:r>
              <w:t>Tamil</w:t>
            </w:r>
          </w:p>
        </w:tc>
      </w:tr>
      <w:tr w:rsidR="00AD6FA4" w14:paraId="37F01977" w14:textId="77777777" w:rsidTr="00FF4187">
        <w:trPr>
          <w:trHeight w:val="567"/>
        </w:trPr>
        <w:tc>
          <w:tcPr>
            <w:tcW w:w="6946" w:type="dxa"/>
            <w:gridSpan w:val="11"/>
            <w:tcBorders>
              <w:bottom w:val="single" w:sz="8" w:space="0" w:color="2C3B57" w:themeColor="text2"/>
            </w:tcBorders>
            <w:vAlign w:val="bottom"/>
          </w:tcPr>
          <w:p w14:paraId="1EB7A130" w14:textId="553A6D0E" w:rsidR="00AD6FA4" w:rsidRPr="00CA560F" w:rsidRDefault="00CA560F" w:rsidP="00CA560F">
            <w:pPr>
              <w:pStyle w:val="Dates"/>
              <w:rPr>
                <w:sz w:val="28"/>
                <w:szCs w:val="28"/>
              </w:rPr>
            </w:pPr>
            <w:r w:rsidRPr="00CA560F">
              <w:rPr>
                <w:sz w:val="28"/>
                <w:szCs w:val="28"/>
              </w:rPr>
              <w:t>Work History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5AF6A3C" w14:textId="77777777" w:rsidR="00AD6FA4" w:rsidRDefault="00AD6FA4" w:rsidP="00DF1CB4"/>
        </w:tc>
        <w:tc>
          <w:tcPr>
            <w:tcW w:w="3560" w:type="dxa"/>
            <w:gridSpan w:val="2"/>
            <w:vMerge/>
            <w:shd w:val="clear" w:color="auto" w:fill="CADEE5" w:themeFill="background2"/>
            <w:vAlign w:val="center"/>
          </w:tcPr>
          <w:p w14:paraId="358B3153" w14:textId="77777777" w:rsidR="00AD6FA4" w:rsidRDefault="00AD6FA4" w:rsidP="00DF1CB4"/>
        </w:tc>
      </w:tr>
      <w:tr w:rsidR="00AD6FA4" w14:paraId="59A58D18" w14:textId="77777777" w:rsidTr="00FF4187">
        <w:trPr>
          <w:trHeight w:val="567"/>
        </w:trPr>
        <w:tc>
          <w:tcPr>
            <w:tcW w:w="6946" w:type="dxa"/>
            <w:gridSpan w:val="11"/>
            <w:tcBorders>
              <w:top w:val="single" w:sz="8" w:space="0" w:color="2C3B57" w:themeColor="text2"/>
            </w:tcBorders>
          </w:tcPr>
          <w:p w14:paraId="0FD65C0C" w14:textId="2D95F79A" w:rsidR="0051386C" w:rsidRPr="00FF4187" w:rsidRDefault="00FF4187" w:rsidP="0051386C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 xml:space="preserve">Web Developer </w:t>
            </w:r>
          </w:p>
          <w:p w14:paraId="3AD75D72" w14:textId="6110BAF0" w:rsidR="00FF4187" w:rsidRPr="00FF4187" w:rsidRDefault="00FF4187" w:rsidP="00DF1CB4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RepuNext, Chennai</w:t>
            </w:r>
            <w:r>
              <w:rPr>
                <w:sz w:val="22"/>
                <w:szCs w:val="22"/>
              </w:rPr>
              <w:t xml:space="preserve"> -</w:t>
            </w:r>
            <w:r w:rsidRPr="00FF4187">
              <w:rPr>
                <w:sz w:val="22"/>
                <w:szCs w:val="22"/>
              </w:rPr>
              <w:t xml:space="preserve"> Jan,2023 – Present</w:t>
            </w:r>
          </w:p>
          <w:p w14:paraId="174096E9" w14:textId="47EBA724" w:rsidR="00FF4187" w:rsidRDefault="00FF4187" w:rsidP="00FF4187">
            <w:pPr>
              <w:pStyle w:val="Text"/>
              <w:numPr>
                <w:ilvl w:val="0"/>
                <w:numId w:val="13"/>
              </w:numPr>
            </w:pPr>
            <w:r w:rsidRPr="00FF4187">
              <w:t>I crafted tailored, user-centric websites using WordPress and developed web applications using HTML, CSS, and PHP</w:t>
            </w:r>
            <w:r w:rsidR="0051386C">
              <w:t xml:space="preserve">. </w:t>
            </w:r>
            <w:r w:rsidR="0051386C" w:rsidRPr="0051386C">
              <w:t>Experience in various</w:t>
            </w:r>
            <w:r w:rsidR="0051386C" w:rsidRPr="0051386C">
              <w:t xml:space="preserve"> </w:t>
            </w:r>
            <w:r w:rsidR="0051386C">
              <w:t>Digital Marketing Skills.</w:t>
            </w:r>
            <w:r>
              <w:br/>
            </w:r>
          </w:p>
          <w:p w14:paraId="64285D5B" w14:textId="3315A773" w:rsidR="00FF4187" w:rsidRPr="00FF4187" w:rsidRDefault="00FF4187" w:rsidP="00DF1CB4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Azure Devops Engineer</w:t>
            </w:r>
          </w:p>
          <w:p w14:paraId="6E13093D" w14:textId="07DB63A2" w:rsidR="00FA4DB0" w:rsidRPr="00FF4187" w:rsidRDefault="00FF4187" w:rsidP="00DF1CB4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Teamsware solutions</w:t>
            </w:r>
            <w:r w:rsidRPr="00FF4187">
              <w:rPr>
                <w:sz w:val="22"/>
                <w:szCs w:val="22"/>
              </w:rPr>
              <w:t>, Chennai</w:t>
            </w:r>
            <w:r>
              <w:rPr>
                <w:sz w:val="22"/>
                <w:szCs w:val="22"/>
              </w:rPr>
              <w:t xml:space="preserve"> - </w:t>
            </w:r>
            <w:r w:rsidRPr="00FF4187">
              <w:rPr>
                <w:sz w:val="22"/>
                <w:szCs w:val="22"/>
              </w:rPr>
              <w:t>June,2022 – July,2022</w:t>
            </w:r>
          </w:p>
          <w:p w14:paraId="23FF2566" w14:textId="71D359CC" w:rsidR="00FF4187" w:rsidRDefault="00FF4187" w:rsidP="00FF4187">
            <w:pPr>
              <w:pStyle w:val="Text"/>
              <w:numPr>
                <w:ilvl w:val="0"/>
                <w:numId w:val="13"/>
              </w:numPr>
            </w:pPr>
            <w:r w:rsidRPr="00FF4187">
              <w:t xml:space="preserve">Commenced collaboration as a vendor </w:t>
            </w:r>
            <w:r w:rsidR="0051386C" w:rsidRPr="00FF4187">
              <w:t>in</w:t>
            </w:r>
            <w:r w:rsidR="0051386C" w:rsidRPr="00FF4187">
              <w:t xml:space="preserve"> </w:t>
            </w:r>
            <w:r w:rsidRPr="00FF4187">
              <w:t xml:space="preserve">TCS </w:t>
            </w:r>
            <w:r w:rsidR="0051386C" w:rsidRPr="00FF4187">
              <w:t>with</w:t>
            </w:r>
            <w:r w:rsidRPr="00FF4187">
              <w:t xml:space="preserve"> the capacity of an Azure DevOps Engineer.</w:t>
            </w:r>
            <w:r>
              <w:br/>
            </w:r>
          </w:p>
          <w:p w14:paraId="6B566610" w14:textId="05C00893" w:rsidR="00FA4DB0" w:rsidRP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Azure Devops Engineer</w:t>
            </w:r>
          </w:p>
          <w:p w14:paraId="71E4CBAF" w14:textId="224CEC9A" w:rsid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Webperco Soft Solutions</w:t>
            </w:r>
            <w:r w:rsidRPr="00FF418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FF4187">
              <w:rPr>
                <w:sz w:val="22"/>
                <w:szCs w:val="22"/>
              </w:rPr>
              <w:t>Chennai</w:t>
            </w:r>
            <w:r>
              <w:rPr>
                <w:sz w:val="22"/>
                <w:szCs w:val="22"/>
              </w:rPr>
              <w:t xml:space="preserve"> - </w:t>
            </w:r>
            <w:r w:rsidRPr="00FF4187">
              <w:rPr>
                <w:sz w:val="22"/>
                <w:szCs w:val="22"/>
              </w:rPr>
              <w:t>May,2021 – May,2022</w:t>
            </w:r>
          </w:p>
          <w:p w14:paraId="6B912083" w14:textId="77777777" w:rsidR="00A175FB" w:rsidRDefault="00A175FB" w:rsidP="00A175FB">
            <w:pPr>
              <w:pStyle w:val="Dates"/>
              <w:rPr>
                <w:sz w:val="22"/>
                <w:szCs w:val="22"/>
                <w:lang w:val="en-IN"/>
              </w:rPr>
            </w:pPr>
          </w:p>
          <w:p w14:paraId="269ED53E" w14:textId="77777777" w:rsidR="00A175FB" w:rsidRPr="00A175FB" w:rsidRDefault="00A175FB" w:rsidP="00A175FB">
            <w:pPr>
              <w:pStyle w:val="Dates"/>
              <w:rPr>
                <w:b w:val="0"/>
                <w:bCs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          </w:t>
            </w:r>
            <w:r w:rsidRPr="00A175FB">
              <w:rPr>
                <w:sz w:val="22"/>
                <w:szCs w:val="22"/>
                <w:lang w:val="en-IN"/>
              </w:rPr>
              <w:t xml:space="preserve">Verizon </w:t>
            </w: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is a global leader delivering innovative </w:t>
            </w: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   </w:t>
            </w:r>
          </w:p>
          <w:p w14:paraId="3F3D486C" w14:textId="77777777" w:rsidR="00A175FB" w:rsidRPr="00A175FB" w:rsidRDefault="00A175FB" w:rsidP="00A175FB">
            <w:pPr>
              <w:pStyle w:val="Dates"/>
              <w:rPr>
                <w:b w:val="0"/>
                <w:bCs/>
                <w:sz w:val="22"/>
                <w:szCs w:val="22"/>
                <w:lang w:val="en-IN"/>
              </w:rPr>
            </w:pP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          </w:t>
            </w: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communications and technology solutions that improve </w:t>
            </w: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 </w:t>
            </w:r>
          </w:p>
          <w:p w14:paraId="60FA9406" w14:textId="1318B062" w:rsidR="00A175FB" w:rsidRPr="00A175FB" w:rsidRDefault="00A175FB" w:rsidP="00A175FB">
            <w:pPr>
              <w:pStyle w:val="Dates"/>
              <w:rPr>
                <w:sz w:val="22"/>
                <w:szCs w:val="22"/>
                <w:lang w:val="en-IN"/>
              </w:rPr>
            </w:pPr>
            <w:r w:rsidRPr="00A175FB">
              <w:rPr>
                <w:b w:val="0"/>
                <w:bCs/>
                <w:sz w:val="22"/>
                <w:szCs w:val="22"/>
                <w:lang w:val="en-IN"/>
              </w:rPr>
              <w:t xml:space="preserve">          </w:t>
            </w:r>
            <w:r w:rsidRPr="00A175FB">
              <w:rPr>
                <w:b w:val="0"/>
                <w:bCs/>
                <w:sz w:val="22"/>
                <w:szCs w:val="22"/>
                <w:lang w:val="en-IN"/>
              </w:rPr>
              <w:t>the way our customers live, work, learn and play.</w:t>
            </w:r>
            <w:r w:rsidRPr="00A175FB">
              <w:rPr>
                <w:sz w:val="22"/>
                <w:szCs w:val="22"/>
                <w:lang w:val="en-IN"/>
              </w:rPr>
              <w:t xml:space="preserve"> </w:t>
            </w:r>
          </w:p>
          <w:p w14:paraId="76413C60" w14:textId="77777777" w:rsidR="00A175FB" w:rsidRPr="00FF4187" w:rsidRDefault="00A175FB" w:rsidP="00FF4187">
            <w:pPr>
              <w:pStyle w:val="Dates"/>
              <w:rPr>
                <w:sz w:val="22"/>
                <w:szCs w:val="22"/>
              </w:rPr>
            </w:pPr>
          </w:p>
          <w:p w14:paraId="0B6BEA6F" w14:textId="5E07920B" w:rsidR="00A175FB" w:rsidRPr="0051386C" w:rsidRDefault="00FF4187" w:rsidP="00A175FB">
            <w:pPr>
              <w:pStyle w:val="Dates"/>
              <w:numPr>
                <w:ilvl w:val="0"/>
                <w:numId w:val="13"/>
              </w:numPr>
            </w:pPr>
            <w:r w:rsidRPr="00FF4187">
              <w:rPr>
                <w:b w:val="0"/>
                <w:color w:val="404040" w:themeColor="text1" w:themeTint="BF"/>
                <w:sz w:val="22"/>
              </w:rPr>
              <w:t>Designed, configured, and managed end-to-end CI/CD pipelines using Azure DevOps Services, ensuring streamlined build and deployment processes.</w:t>
            </w:r>
          </w:p>
          <w:p w14:paraId="4688F76D" w14:textId="77777777" w:rsidR="0051386C" w:rsidRPr="00FF4187" w:rsidRDefault="0051386C" w:rsidP="0051386C">
            <w:pPr>
              <w:pStyle w:val="Dates"/>
              <w:ind w:left="890"/>
            </w:pPr>
          </w:p>
          <w:p w14:paraId="6E968D75" w14:textId="77777777" w:rsidR="00A175FB" w:rsidRPr="00A175FB" w:rsidRDefault="00FF4187" w:rsidP="00FF4187">
            <w:pPr>
              <w:pStyle w:val="Dates"/>
              <w:numPr>
                <w:ilvl w:val="0"/>
                <w:numId w:val="13"/>
              </w:numPr>
            </w:pPr>
            <w:r w:rsidRPr="00FF4187">
              <w:rPr>
                <w:b w:val="0"/>
                <w:color w:val="404040" w:themeColor="text1" w:themeTint="BF"/>
                <w:sz w:val="22"/>
              </w:rPr>
              <w:t>Implemented efficient version control strategies using Git and Azure Repos, including branch management, code merges, and conflict resolution.</w:t>
            </w:r>
          </w:p>
          <w:p w14:paraId="20BDA22A" w14:textId="77777777" w:rsidR="00A175FB" w:rsidRDefault="00A175FB" w:rsidP="00A175FB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5818E0C2" w14:textId="77777777" w:rsidR="00A175FB" w:rsidRDefault="00A175FB" w:rsidP="00A175FB">
            <w:pPr>
              <w:pStyle w:val="Dates"/>
            </w:pPr>
          </w:p>
          <w:p w14:paraId="5D65B886" w14:textId="77777777" w:rsidR="00A175FB" w:rsidRDefault="00A175FB" w:rsidP="00A175FB">
            <w:pPr>
              <w:pStyle w:val="Dates"/>
            </w:pPr>
          </w:p>
          <w:p w14:paraId="6C966C38" w14:textId="2602E506" w:rsidR="00AD6FA4" w:rsidRDefault="00FF4187" w:rsidP="00A175FB">
            <w:pPr>
              <w:pStyle w:val="Dates"/>
            </w:pPr>
            <w:r>
              <w:lastRenderedPageBreak/>
              <w:br/>
            </w:r>
            <w:r w:rsidR="00FA4DB0">
              <w:t xml:space="preserve"> </w:t>
            </w:r>
          </w:p>
          <w:p w14:paraId="61C29CA6" w14:textId="1413CDA9" w:rsidR="00FA4DB0" w:rsidRP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Software Testing Engineer</w:t>
            </w:r>
          </w:p>
          <w:p w14:paraId="15F00A92" w14:textId="5A13DA5C" w:rsidR="00FF4187" w:rsidRP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Webperco Soft Solutions</w:t>
            </w:r>
            <w:r w:rsidRPr="00FF418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FF4187">
              <w:rPr>
                <w:sz w:val="22"/>
                <w:szCs w:val="22"/>
              </w:rPr>
              <w:t>Chennai</w:t>
            </w:r>
            <w:r>
              <w:rPr>
                <w:sz w:val="22"/>
                <w:szCs w:val="22"/>
              </w:rPr>
              <w:t xml:space="preserve"> - </w:t>
            </w:r>
            <w:r w:rsidRPr="00FF4187">
              <w:rPr>
                <w:sz w:val="22"/>
                <w:szCs w:val="22"/>
              </w:rPr>
              <w:t>June,2020 – April,2021</w:t>
            </w:r>
          </w:p>
          <w:p w14:paraId="796C58A3" w14:textId="77777777" w:rsidR="00FF4187" w:rsidRDefault="00FF4187" w:rsidP="00FF4187">
            <w:pPr>
              <w:pStyle w:val="Text"/>
              <w:numPr>
                <w:ilvl w:val="0"/>
                <w:numId w:val="14"/>
              </w:numPr>
            </w:pPr>
            <w:r>
              <w:t>Extensive experience encompassing all phases of the Software Development Life Cycle (SDLC) and Testing Life Cycle, including functionality testing, regression testing, and sanity testing.</w:t>
            </w:r>
          </w:p>
          <w:p w14:paraId="17EDCA33" w14:textId="4C91566E" w:rsidR="00FF4187" w:rsidRDefault="00FF4187" w:rsidP="00FF4187">
            <w:pPr>
              <w:pStyle w:val="Text"/>
              <w:numPr>
                <w:ilvl w:val="0"/>
                <w:numId w:val="14"/>
              </w:numPr>
            </w:pPr>
            <w:r>
              <w:t>Proficient in test case development based on JIRA requirements and adept at identifying test scenarios from user stories and requirement documents.</w:t>
            </w:r>
          </w:p>
          <w:p w14:paraId="7DF99A1D" w14:textId="77777777" w:rsidR="00FF4187" w:rsidRPr="00FF4187" w:rsidRDefault="00FF4187" w:rsidP="00FF4187">
            <w:pPr>
              <w:pStyle w:val="Dates"/>
              <w:rPr>
                <w:sz w:val="22"/>
                <w:szCs w:val="22"/>
              </w:rPr>
            </w:pPr>
          </w:p>
          <w:p w14:paraId="1671C62B" w14:textId="58FCEDAA" w:rsidR="00FF4187" w:rsidRP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 xml:space="preserve">Software Testing </w:t>
            </w:r>
          </w:p>
          <w:p w14:paraId="47D6A144" w14:textId="608D93EC" w:rsidR="00FF4187" w:rsidRDefault="00FF4187" w:rsidP="00FF4187">
            <w:pPr>
              <w:pStyle w:val="Dates"/>
              <w:rPr>
                <w:sz w:val="22"/>
                <w:szCs w:val="22"/>
              </w:rPr>
            </w:pPr>
            <w:r w:rsidRPr="00FF4187">
              <w:rPr>
                <w:sz w:val="22"/>
                <w:szCs w:val="22"/>
              </w:rPr>
              <w:t>IVA Techno</w:t>
            </w:r>
            <w:r w:rsidRPr="00FF4187">
              <w:rPr>
                <w:sz w:val="22"/>
                <w:szCs w:val="22"/>
              </w:rPr>
              <w:t xml:space="preserve">, </w:t>
            </w:r>
            <w:r w:rsidRPr="00FF4187">
              <w:rPr>
                <w:sz w:val="22"/>
                <w:szCs w:val="22"/>
              </w:rPr>
              <w:t>Coimbatore</w:t>
            </w:r>
            <w:r>
              <w:rPr>
                <w:sz w:val="22"/>
                <w:szCs w:val="22"/>
              </w:rPr>
              <w:t xml:space="preserve"> - </w:t>
            </w:r>
            <w:r w:rsidRPr="00FF4187">
              <w:rPr>
                <w:sz w:val="22"/>
                <w:szCs w:val="22"/>
              </w:rPr>
              <w:t>June,2018 – May,2020</w:t>
            </w:r>
          </w:p>
          <w:p w14:paraId="280CC1B8" w14:textId="436F57AA" w:rsidR="00FF4187" w:rsidRPr="00FF4187" w:rsidRDefault="00FF4187" w:rsidP="00FF4187">
            <w:pPr>
              <w:pStyle w:val="Date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24DB7AF" w14:textId="6AA7864D" w:rsidR="00FF4187" w:rsidRDefault="00FF4187" w:rsidP="00FF4187">
            <w:pPr>
              <w:pStyle w:val="Text"/>
            </w:pPr>
            <w:r>
              <w:t xml:space="preserve">           </w:t>
            </w:r>
            <w:r>
              <w:t>I've overseen testing, which involved conducting end-to-end testing for an e-commerce platform specializing in Water purifier sales.</w:t>
            </w:r>
          </w:p>
          <w:p w14:paraId="3668367C" w14:textId="77777777" w:rsidR="00A175FB" w:rsidRDefault="00FF4187" w:rsidP="00A175FB">
            <w:pPr>
              <w:pStyle w:val="Text"/>
            </w:pPr>
            <w:r>
              <w:t>The primary focus of this e-commerce platform is on dealers and wholesalers</w:t>
            </w:r>
          </w:p>
          <w:p w14:paraId="2DA4E5A8" w14:textId="62D592A9" w:rsidR="00FF4187" w:rsidRDefault="00FF4187" w:rsidP="00A175FB">
            <w:pPr>
              <w:pStyle w:val="Text"/>
            </w:pPr>
            <w:r>
              <w:t>Conducted thorough testing of web applications to ensure functionality, usability, and security compliance.</w:t>
            </w:r>
          </w:p>
          <w:p w14:paraId="2A0B1A46" w14:textId="77777777" w:rsidR="00FF4187" w:rsidRDefault="00FF4187" w:rsidP="00FF4187">
            <w:pPr>
              <w:pStyle w:val="Text"/>
              <w:numPr>
                <w:ilvl w:val="0"/>
                <w:numId w:val="15"/>
              </w:numPr>
            </w:pPr>
            <w:r>
              <w:t>Created detailed test cases, test scripts, and test scenarios to cover various aspects of web application functionality.</w:t>
            </w:r>
          </w:p>
          <w:p w14:paraId="06FBCAC5" w14:textId="77777777" w:rsidR="00FF4187" w:rsidRDefault="00FF4187" w:rsidP="00FF4187">
            <w:pPr>
              <w:pStyle w:val="Text"/>
              <w:numPr>
                <w:ilvl w:val="0"/>
                <w:numId w:val="15"/>
              </w:numPr>
            </w:pPr>
            <w:r>
              <w:t>Performed regression testing to identify and resolve software defects and verify that new code changes did not introduce issues.</w:t>
            </w:r>
          </w:p>
          <w:p w14:paraId="049EAB28" w14:textId="77777777" w:rsidR="00FF4187" w:rsidRDefault="00FF4187" w:rsidP="00FF4187">
            <w:pPr>
              <w:pStyle w:val="Text"/>
              <w:numPr>
                <w:ilvl w:val="0"/>
                <w:numId w:val="15"/>
              </w:numPr>
            </w:pPr>
            <w:r>
              <w:t>Tested web applications across multiple browsers and platforms to ensure consistent performance and compatibility.</w:t>
            </w:r>
          </w:p>
          <w:p w14:paraId="5F0044B5" w14:textId="77777777" w:rsidR="001068D1" w:rsidRDefault="001068D1" w:rsidP="001068D1">
            <w:pPr>
              <w:pStyle w:val="Text"/>
            </w:pPr>
          </w:p>
          <w:p w14:paraId="7A3668FF" w14:textId="4EAFEB66" w:rsidR="00A175FB" w:rsidRPr="00FF4187" w:rsidRDefault="00A175FB" w:rsidP="00A175FB">
            <w:pPr>
              <w:pStyle w:val="Dates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FF4187">
              <w:rPr>
                <w:sz w:val="22"/>
                <w:szCs w:val="22"/>
              </w:rPr>
              <w:t>Web Development</w:t>
            </w:r>
          </w:p>
          <w:p w14:paraId="2278F8AE" w14:textId="243A9A83" w:rsidR="00A175FB" w:rsidRDefault="00A175FB" w:rsidP="00A175FB">
            <w:pPr>
              <w:pStyle w:val="Dates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FF4187">
              <w:rPr>
                <w:sz w:val="22"/>
                <w:szCs w:val="22"/>
              </w:rPr>
              <w:t>IVA Techno, Coimbatore</w:t>
            </w:r>
            <w:r>
              <w:rPr>
                <w:sz w:val="22"/>
                <w:szCs w:val="22"/>
              </w:rPr>
              <w:t xml:space="preserve"> - </w:t>
            </w:r>
            <w:r w:rsidRPr="00FF4187">
              <w:rPr>
                <w:sz w:val="22"/>
                <w:szCs w:val="22"/>
              </w:rPr>
              <w:t>June,2018 – May,2020</w:t>
            </w:r>
          </w:p>
          <w:p w14:paraId="752A0BEF" w14:textId="77777777" w:rsidR="00A175FB" w:rsidRDefault="00A175FB" w:rsidP="00A175FB">
            <w:pPr>
              <w:pStyle w:val="Text"/>
            </w:pPr>
          </w:p>
          <w:p w14:paraId="443CA402" w14:textId="77777777" w:rsidR="005E3C14" w:rsidRDefault="005E3C14" w:rsidP="005E3C14">
            <w:pPr>
              <w:pStyle w:val="Text"/>
              <w:numPr>
                <w:ilvl w:val="0"/>
                <w:numId w:val="15"/>
              </w:numPr>
            </w:pPr>
            <w:r w:rsidRPr="005E3C14">
              <w:t>To ensure a seamless user experience, I crafted the front-end design utilizing HTML, CSS, and JavaScript, ensuring responsiveness and visual appeal</w:t>
            </w:r>
            <w:r>
              <w:t xml:space="preserve"> </w:t>
            </w:r>
            <w:r>
              <w:t xml:space="preserve">for IVA </w:t>
            </w:r>
            <w:proofErr w:type="spellStart"/>
            <w:r>
              <w:t>Technos</w:t>
            </w:r>
            <w:proofErr w:type="spellEnd"/>
            <w:r>
              <w:t xml:space="preserve"> Website.</w:t>
            </w:r>
          </w:p>
          <w:p w14:paraId="0ADEC898" w14:textId="64E1DEAD" w:rsidR="005E3C14" w:rsidRDefault="005E3C14" w:rsidP="00FF4187">
            <w:pPr>
              <w:pStyle w:val="Text"/>
              <w:numPr>
                <w:ilvl w:val="0"/>
                <w:numId w:val="15"/>
              </w:numPr>
            </w:pPr>
            <w:r w:rsidRPr="005E3C14">
              <w:t>collaborat</w:t>
            </w:r>
            <w:r>
              <w:t>ed</w:t>
            </w:r>
            <w:r w:rsidRPr="005E3C14">
              <w:t xml:space="preserve"> closely with the back-end development team to seamlessly integrate services and deliver a fully functional website.</w:t>
            </w:r>
          </w:p>
          <w:p w14:paraId="7291DDAE" w14:textId="2CEB3CF5" w:rsidR="00AD6FA4" w:rsidRPr="00560EA0" w:rsidRDefault="00FA4DB0" w:rsidP="00FF4187">
            <w:pPr>
              <w:pStyle w:val="Dates"/>
            </w:pPr>
            <w:r>
              <w:t xml:space="preserve">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0F25D03" w14:textId="77777777" w:rsidR="00AD6FA4" w:rsidRDefault="00AD6FA4" w:rsidP="00DF1CB4"/>
        </w:tc>
        <w:tc>
          <w:tcPr>
            <w:tcW w:w="3560" w:type="dxa"/>
            <w:gridSpan w:val="2"/>
            <w:vMerge/>
            <w:shd w:val="clear" w:color="auto" w:fill="CADEE5" w:themeFill="background2"/>
            <w:vAlign w:val="center"/>
          </w:tcPr>
          <w:p w14:paraId="4CE71F38" w14:textId="77777777" w:rsidR="00AD6FA4" w:rsidRDefault="00AD6FA4" w:rsidP="00DF1CB4"/>
        </w:tc>
      </w:tr>
      <w:tr w:rsidR="00FF4187" w14:paraId="3A8DF3B0" w14:textId="77777777" w:rsidTr="00FF4187">
        <w:trPr>
          <w:trHeight w:val="482"/>
        </w:trPr>
        <w:tc>
          <w:tcPr>
            <w:tcW w:w="10790" w:type="dxa"/>
            <w:gridSpan w:val="14"/>
            <w:tcBorders>
              <w:bottom w:val="single" w:sz="36" w:space="0" w:color="CADEE5" w:themeColor="background2"/>
            </w:tcBorders>
          </w:tcPr>
          <w:p w14:paraId="6079C52B" w14:textId="77777777" w:rsidR="00FF4187" w:rsidRDefault="00FF4187" w:rsidP="00DF1CB4"/>
        </w:tc>
      </w:tr>
    </w:tbl>
    <w:p w14:paraId="72CA847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E842" w14:textId="77777777" w:rsidR="00DC64E6" w:rsidRDefault="00DC64E6" w:rsidP="00DF1CB4">
      <w:r>
        <w:separator/>
      </w:r>
    </w:p>
  </w:endnote>
  <w:endnote w:type="continuationSeparator" w:id="0">
    <w:p w14:paraId="1F35D487" w14:textId="77777777" w:rsidR="00DC64E6" w:rsidRDefault="00DC64E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60C2" w14:textId="77777777" w:rsidR="00DC64E6" w:rsidRDefault="00DC64E6" w:rsidP="00DF1CB4">
      <w:r>
        <w:separator/>
      </w:r>
    </w:p>
  </w:footnote>
  <w:footnote w:type="continuationSeparator" w:id="0">
    <w:p w14:paraId="326C1F87" w14:textId="77777777" w:rsidR="00DC64E6" w:rsidRDefault="00DC64E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8273D"/>
    <w:multiLevelType w:val="hybridMultilevel"/>
    <w:tmpl w:val="0A74788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55090180"/>
    <w:multiLevelType w:val="hybridMultilevel"/>
    <w:tmpl w:val="43F437B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59C77918"/>
    <w:multiLevelType w:val="hybridMultilevel"/>
    <w:tmpl w:val="096CE85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5B73161D"/>
    <w:multiLevelType w:val="multilevel"/>
    <w:tmpl w:val="051E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A1F69"/>
    <w:multiLevelType w:val="hybridMultilevel"/>
    <w:tmpl w:val="63A8B01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932511962">
    <w:abstractNumId w:val="0"/>
  </w:num>
  <w:num w:numId="2" w16cid:durableId="485828500">
    <w:abstractNumId w:val="1"/>
  </w:num>
  <w:num w:numId="3" w16cid:durableId="749473089">
    <w:abstractNumId w:val="2"/>
  </w:num>
  <w:num w:numId="4" w16cid:durableId="125396732">
    <w:abstractNumId w:val="3"/>
  </w:num>
  <w:num w:numId="5" w16cid:durableId="1455296817">
    <w:abstractNumId w:val="8"/>
  </w:num>
  <w:num w:numId="6" w16cid:durableId="135801007">
    <w:abstractNumId w:val="4"/>
  </w:num>
  <w:num w:numId="7" w16cid:durableId="203563876">
    <w:abstractNumId w:val="5"/>
  </w:num>
  <w:num w:numId="8" w16cid:durableId="538208062">
    <w:abstractNumId w:val="6"/>
  </w:num>
  <w:num w:numId="9" w16cid:durableId="1388529144">
    <w:abstractNumId w:val="7"/>
  </w:num>
  <w:num w:numId="10" w16cid:durableId="1464276002">
    <w:abstractNumId w:val="9"/>
  </w:num>
  <w:num w:numId="11" w16cid:durableId="1928463920">
    <w:abstractNumId w:val="10"/>
  </w:num>
  <w:num w:numId="12" w16cid:durableId="668293148">
    <w:abstractNumId w:val="14"/>
  </w:num>
  <w:num w:numId="13" w16cid:durableId="2084060673">
    <w:abstractNumId w:val="15"/>
  </w:num>
  <w:num w:numId="14" w16cid:durableId="1847089993">
    <w:abstractNumId w:val="13"/>
  </w:num>
  <w:num w:numId="15" w16cid:durableId="1304581771">
    <w:abstractNumId w:val="12"/>
  </w:num>
  <w:num w:numId="16" w16cid:durableId="528876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87"/>
    <w:rsid w:val="001068D1"/>
    <w:rsid w:val="002B73E2"/>
    <w:rsid w:val="002D3AB8"/>
    <w:rsid w:val="00413477"/>
    <w:rsid w:val="004A586E"/>
    <w:rsid w:val="0051386C"/>
    <w:rsid w:val="00560EA0"/>
    <w:rsid w:val="005E09DE"/>
    <w:rsid w:val="005E3C14"/>
    <w:rsid w:val="005F5561"/>
    <w:rsid w:val="00615D9C"/>
    <w:rsid w:val="00680892"/>
    <w:rsid w:val="006C60E6"/>
    <w:rsid w:val="009835F5"/>
    <w:rsid w:val="00A175FB"/>
    <w:rsid w:val="00A520FA"/>
    <w:rsid w:val="00AA67C4"/>
    <w:rsid w:val="00AB03FA"/>
    <w:rsid w:val="00AD0DDD"/>
    <w:rsid w:val="00AD6FA4"/>
    <w:rsid w:val="00CA560F"/>
    <w:rsid w:val="00D06709"/>
    <w:rsid w:val="00D74C88"/>
    <w:rsid w:val="00DC64E6"/>
    <w:rsid w:val="00DF1CB4"/>
    <w:rsid w:val="00E14266"/>
    <w:rsid w:val="00F52C49"/>
    <w:rsid w:val="00FA4DB0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C2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F41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FF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18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8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customStyle="1" w:styleId="printmb-0">
    <w:name w:val="print:mb-0"/>
    <w:basedOn w:val="Normal"/>
    <w:rsid w:val="00FF41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font-semibold">
    <w:name w:val="font-semibold"/>
    <w:basedOn w:val="DefaultParagraphFont"/>
    <w:rsid w:val="00FF4187"/>
  </w:style>
  <w:style w:type="character" w:customStyle="1" w:styleId="flex">
    <w:name w:val="flex"/>
    <w:basedOn w:val="DefaultParagraphFont"/>
    <w:rsid w:val="00FF4187"/>
  </w:style>
  <w:style w:type="paragraph" w:customStyle="1" w:styleId="pr-1">
    <w:name w:val="pr-1"/>
    <w:basedOn w:val="Normal"/>
    <w:rsid w:val="00FF41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paragraph" w:customStyle="1" w:styleId="pb-1">
    <w:name w:val="pb-1"/>
    <w:basedOn w:val="Normal"/>
    <w:rsid w:val="00FF41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F41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531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9525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116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69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6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21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10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22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144196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724">
          <w:marLeft w:val="0"/>
          <w:marRight w:val="0"/>
          <w:marTop w:val="24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128541">
          <w:marLeft w:val="0"/>
          <w:marRight w:val="0"/>
          <w:marTop w:val="24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7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997">
          <w:marLeft w:val="0"/>
          <w:marRight w:val="0"/>
          <w:marTop w:val="24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4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00652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8344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6382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bee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8B6BB41A014B519B32D1BDA1AC2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5620D-0E80-422F-9F6B-4FA3E59A25C1}"/>
      </w:docPartPr>
      <w:docPartBody>
        <w:p w:rsidR="00000000" w:rsidRDefault="00000000">
          <w:pPr>
            <w:pStyle w:val="538B6BB41A014B519B32D1BDA1AC25F0"/>
          </w:pPr>
          <w:r w:rsidRPr="005F5561">
            <w:t>Objective</w:t>
          </w:r>
        </w:p>
      </w:docPartBody>
    </w:docPart>
    <w:docPart>
      <w:docPartPr>
        <w:name w:val="B391007504D24B8A935ECC5CBDA2A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AE9D-6461-4414-B2A4-F75FE8A5DB65}"/>
      </w:docPartPr>
      <w:docPartBody>
        <w:p w:rsidR="00000000" w:rsidRDefault="00000000">
          <w:pPr>
            <w:pStyle w:val="B391007504D24B8A935ECC5CBDA2A4BF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818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4D"/>
    <w:rsid w:val="0056084D"/>
    <w:rsid w:val="00A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3FD3B5D6747B6AE24CDD8E39534B0">
    <w:name w:val="9F93FD3B5D6747B6AE24CDD8E39534B0"/>
  </w:style>
  <w:style w:type="paragraph" w:customStyle="1" w:styleId="D635D8B9A0D444DC85D76E5419F7C97C">
    <w:name w:val="D635D8B9A0D444DC85D76E5419F7C97C"/>
  </w:style>
  <w:style w:type="paragraph" w:customStyle="1" w:styleId="CD96F2741AAA47568C7646271896D4B4">
    <w:name w:val="CD96F2741AAA47568C7646271896D4B4"/>
  </w:style>
  <w:style w:type="paragraph" w:customStyle="1" w:styleId="EFCE519228104777AD6F183888B5E17D">
    <w:name w:val="EFCE519228104777AD6F183888B5E17D"/>
  </w:style>
  <w:style w:type="paragraph" w:customStyle="1" w:styleId="2E4D771D26164C6CA7A4BA39CCFD4667">
    <w:name w:val="2E4D771D26164C6CA7A4BA39CCFD4667"/>
  </w:style>
  <w:style w:type="paragraph" w:customStyle="1" w:styleId="17EFDB89C8D24AF0BB4D9E69550A2C95">
    <w:name w:val="17EFDB89C8D24AF0BB4D9E69550A2C95"/>
  </w:style>
  <w:style w:type="paragraph" w:customStyle="1" w:styleId="538B6BB41A014B519B32D1BDA1AC25F0">
    <w:name w:val="538B6BB41A014B519B32D1BDA1AC25F0"/>
  </w:style>
  <w:style w:type="paragraph" w:customStyle="1" w:styleId="B391007504D24B8A935ECC5CBDA2A4BF">
    <w:name w:val="B391007504D24B8A935ECC5CBDA2A4BF"/>
  </w:style>
  <w:style w:type="paragraph" w:customStyle="1" w:styleId="5ED8108304F74760BEB1885123BFC696">
    <w:name w:val="5ED8108304F74760BEB1885123BFC696"/>
  </w:style>
  <w:style w:type="paragraph" w:customStyle="1" w:styleId="CFBF0ED780E14AA499267FF6EEFDA927">
    <w:name w:val="CFBF0ED780E14AA499267FF6EEFDA927"/>
  </w:style>
  <w:style w:type="paragraph" w:customStyle="1" w:styleId="A230319BDDD947D995A3D3047DB8F49F">
    <w:name w:val="A230319BDDD947D995A3D3047DB8F49F"/>
  </w:style>
  <w:style w:type="paragraph" w:customStyle="1" w:styleId="2C56DDC2F82A412C8E752D510B7FD8A7">
    <w:name w:val="2C56DDC2F82A412C8E752D510B7FD8A7"/>
  </w:style>
  <w:style w:type="paragraph" w:customStyle="1" w:styleId="4516AFCE3F604538B7F8C9D5EDAD394C">
    <w:name w:val="4516AFCE3F604538B7F8C9D5EDAD394C"/>
  </w:style>
  <w:style w:type="paragraph" w:customStyle="1" w:styleId="DF4D69300E604183B3441368F51E524D">
    <w:name w:val="DF4D69300E604183B3441368F51E524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289FD2F1100A4FE2812F7DF6BEB7D36F">
    <w:name w:val="289FD2F1100A4FE2812F7DF6BEB7D36F"/>
  </w:style>
  <w:style w:type="paragraph" w:customStyle="1" w:styleId="9F04601DB8BC4ADE83576422FAC18CC9">
    <w:name w:val="9F04601DB8BC4ADE83576422FAC18CC9"/>
  </w:style>
  <w:style w:type="paragraph" w:customStyle="1" w:styleId="AB7FE13821234EE9B38CB82C01E7F5F9">
    <w:name w:val="AB7FE13821234EE9B38CB82C01E7F5F9"/>
  </w:style>
  <w:style w:type="paragraph" w:customStyle="1" w:styleId="DF507C3A551844AA9D397DFA47390D6B">
    <w:name w:val="DF507C3A551844AA9D397DFA47390D6B"/>
  </w:style>
  <w:style w:type="paragraph" w:customStyle="1" w:styleId="17B162BF6B97450ABDFB54750E354538">
    <w:name w:val="17B162BF6B97450ABDFB54750E354538"/>
  </w:style>
  <w:style w:type="paragraph" w:customStyle="1" w:styleId="11D05EA260D749E4B3CC00C7AA5BA172">
    <w:name w:val="11D05EA260D749E4B3CC00C7AA5BA172"/>
  </w:style>
  <w:style w:type="paragraph" w:customStyle="1" w:styleId="56F9CF90CF0D456AB794029538C8B70E">
    <w:name w:val="56F9CF90CF0D456AB794029538C8B70E"/>
  </w:style>
  <w:style w:type="paragraph" w:customStyle="1" w:styleId="1BA38968367A486F93F82D70B2459600">
    <w:name w:val="1BA38968367A486F93F82D70B2459600"/>
  </w:style>
  <w:style w:type="paragraph" w:customStyle="1" w:styleId="0415A9872F284529985B315045A2A9E3">
    <w:name w:val="0415A9872F284529985B315045A2A9E3"/>
  </w:style>
  <w:style w:type="paragraph" w:customStyle="1" w:styleId="FE4D1B95349E41C1A771CE3C3852099B">
    <w:name w:val="FE4D1B95349E41C1A771CE3C3852099B"/>
  </w:style>
  <w:style w:type="paragraph" w:customStyle="1" w:styleId="FAE8E10F781F46B3BEC769B66784D597">
    <w:name w:val="FAE8E10F781F46B3BEC769B66784D597"/>
  </w:style>
  <w:style w:type="paragraph" w:customStyle="1" w:styleId="FB0D6B5E2B00406490040203167EB482">
    <w:name w:val="FB0D6B5E2B00406490040203167EB482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ligatures w14:val="none"/>
    </w:rPr>
  </w:style>
  <w:style w:type="paragraph" w:customStyle="1" w:styleId="7A7A49B914A04BD18DB3742210C2B492">
    <w:name w:val="7A7A49B914A04BD18DB3742210C2B492"/>
  </w:style>
  <w:style w:type="paragraph" w:customStyle="1" w:styleId="E45ADC1CB95F4CBAB7216CAEBA34C7EF">
    <w:name w:val="E45ADC1CB95F4CBAB7216CAEBA34C7EF"/>
  </w:style>
  <w:style w:type="paragraph" w:customStyle="1" w:styleId="EBDA3D3506B343C083C073CEB70E4A26">
    <w:name w:val="EBDA3D3506B343C083C073CEB70E4A26"/>
  </w:style>
  <w:style w:type="paragraph" w:customStyle="1" w:styleId="80C44004E62E4C2081D01239F8A7068D">
    <w:name w:val="80C44004E62E4C2081D01239F8A7068D"/>
    <w:rsid w:val="00560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2023-10-02T19:15:00Z</dcterms:created>
  <dcterms:modified xsi:type="dcterms:W3CDTF">2023-10-02T19:20:00Z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